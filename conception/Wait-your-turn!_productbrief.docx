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D0E9A" w14:textId="1933822E" w:rsidR="00B1411A" w:rsidRDefault="00B1411A" w:rsidP="007C2EC5">
      <w:pPr>
        <w:pStyle w:val="berschrift1"/>
        <w:rPr>
          <w:lang w:val="en-GB"/>
        </w:rPr>
      </w:pPr>
      <w:r w:rsidRPr="00B1411A">
        <w:rPr>
          <w:lang w:val="en-GB"/>
        </w:rPr>
        <w:t>Wait your turn!</w:t>
      </w:r>
    </w:p>
    <w:p w14:paraId="6174FD53" w14:textId="77F1FAE8" w:rsid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What?</w:t>
      </w:r>
    </w:p>
    <w:p w14:paraId="06B6B2C5" w14:textId="4938D913" w:rsidR="007C2EC5" w:rsidRDefault="007C2EC5" w:rsidP="007C2EC5">
      <w:pPr>
        <w:rPr>
          <w:lang w:val="en-GB"/>
        </w:rPr>
      </w:pPr>
      <w:r>
        <w:rPr>
          <w:lang w:val="en-GB"/>
        </w:rPr>
        <w:t>It is a software product which enables any group of persons to assign a task or a role in a defined manner to every group member periodically.</w:t>
      </w:r>
    </w:p>
    <w:p w14:paraId="4C059F7A" w14:textId="05C11EEC" w:rsidR="007C2EC5" w:rsidRDefault="007C2EC5" w:rsidP="007C2EC5">
      <w:pPr>
        <w:rPr>
          <w:lang w:val="en-GB"/>
        </w:rPr>
      </w:pPr>
      <w:r>
        <w:rPr>
          <w:lang w:val="en-GB"/>
        </w:rPr>
        <w:t xml:space="preserve">The strategies to find the next </w:t>
      </w:r>
      <w:r w:rsidR="00904A95">
        <w:rPr>
          <w:lang w:val="en-GB"/>
        </w:rPr>
        <w:t xml:space="preserve">task or </w:t>
      </w:r>
      <w:r>
        <w:rPr>
          <w:lang w:val="en-GB"/>
        </w:rPr>
        <w:t>role owner has to be interchangeable. Possible strategies are:</w:t>
      </w:r>
    </w:p>
    <w:p w14:paraId="0EC3D85A" w14:textId="77777777" w:rsidR="007C2EC5" w:rsidRDefault="007C2EC5" w:rsidP="007C2EC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a time period</w:t>
      </w:r>
    </w:p>
    <w:p w14:paraId="2DC2EB66" w14:textId="751EAD1C" w:rsidR="007C2EC5" w:rsidRPr="00AF413F" w:rsidRDefault="007C2EC5" w:rsidP="007C2EC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Based on the frequency of the role ownership</w:t>
      </w:r>
    </w:p>
    <w:p w14:paraId="25F3AFF4" w14:textId="77777777" w:rsidR="00AF413F" w:rsidRDefault="00AF413F" w:rsidP="00AF413F">
      <w:pPr>
        <w:rPr>
          <w:lang w:val="en-GB"/>
        </w:rPr>
      </w:pPr>
    </w:p>
    <w:p w14:paraId="10B1E6C8" w14:textId="4D81F059" w:rsidR="00AF413F" w:rsidRDefault="00AF413F" w:rsidP="00AF413F">
      <w:pPr>
        <w:rPr>
          <w:lang w:val="en-GB"/>
        </w:rPr>
      </w:pPr>
      <w:r>
        <w:rPr>
          <w:lang w:val="en-GB"/>
        </w:rPr>
        <w:t>Group</w:t>
      </w:r>
      <w:r>
        <w:rPr>
          <w:lang w:val="en-GB"/>
        </w:rPr>
        <w:t xml:space="preserve"> members </w:t>
      </w:r>
      <w:r>
        <w:rPr>
          <w:lang w:val="en-GB"/>
        </w:rPr>
        <w:t xml:space="preserve">may </w:t>
      </w:r>
      <w:r>
        <w:rPr>
          <w:lang w:val="en-GB"/>
        </w:rPr>
        <w:t xml:space="preserve">be added </w:t>
      </w:r>
      <w:r>
        <w:rPr>
          <w:lang w:val="en-GB"/>
        </w:rPr>
        <w:t xml:space="preserve">dynamically </w:t>
      </w:r>
      <w:r>
        <w:rPr>
          <w:lang w:val="en-GB"/>
        </w:rPr>
        <w:t>by the owner of the group.</w:t>
      </w:r>
    </w:p>
    <w:p w14:paraId="5A260C93" w14:textId="0CEE5A2E" w:rsidR="00AF413F" w:rsidRDefault="00AF413F" w:rsidP="00AF413F">
      <w:pPr>
        <w:rPr>
          <w:lang w:val="en-GB"/>
        </w:rPr>
      </w:pPr>
      <w:r>
        <w:rPr>
          <w:lang w:val="en-GB"/>
        </w:rPr>
        <w:t>A team member is allowed to deny the appointment of the ownership.</w:t>
      </w:r>
    </w:p>
    <w:p w14:paraId="190378DA" w14:textId="77777777" w:rsidR="00D03DC6" w:rsidRDefault="00AF413F" w:rsidP="00AF413F">
      <w:pPr>
        <w:rPr>
          <w:lang w:val="en-GB"/>
        </w:rPr>
      </w:pPr>
      <w:r>
        <w:rPr>
          <w:lang w:val="en-GB"/>
        </w:rPr>
        <w:t>It is also po</w:t>
      </w:r>
      <w:r w:rsidR="00D03DC6">
        <w:rPr>
          <w:lang w:val="en-GB"/>
        </w:rPr>
        <w:t>ssible to gamify this software:</w:t>
      </w:r>
    </w:p>
    <w:p w14:paraId="06AF1039" w14:textId="77777777" w:rsidR="00D03DC6" w:rsidRDefault="00AF413F" w:rsidP="00D03DC6">
      <w:pPr>
        <w:pStyle w:val="Listenabsatz"/>
        <w:numPr>
          <w:ilvl w:val="0"/>
          <w:numId w:val="2"/>
        </w:numPr>
        <w:rPr>
          <w:lang w:val="en-GB"/>
        </w:rPr>
      </w:pPr>
      <w:r w:rsidRPr="00D03DC6">
        <w:rPr>
          <w:lang w:val="en-GB"/>
        </w:rPr>
        <w:t>A role owner is awarded by points</w:t>
      </w:r>
      <w:r w:rsidR="006240DE" w:rsidRPr="00D03DC6">
        <w:rPr>
          <w:lang w:val="en-GB"/>
        </w:rPr>
        <w:t xml:space="preserve"> in some manner</w:t>
      </w:r>
    </w:p>
    <w:p w14:paraId="00BD5992" w14:textId="5F06D42D" w:rsidR="00AF413F" w:rsidRDefault="00D03DC6" w:rsidP="00D03DC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</w:t>
      </w:r>
      <w:r w:rsidR="00AF413F" w:rsidRPr="00D03DC6">
        <w:rPr>
          <w:lang w:val="en-GB"/>
        </w:rPr>
        <w:t>e can compare the number of</w:t>
      </w:r>
      <w:r>
        <w:rPr>
          <w:lang w:val="en-GB"/>
        </w:rPr>
        <w:t xml:space="preserve"> ownerships with his colleagues</w:t>
      </w:r>
    </w:p>
    <w:p w14:paraId="4107B064" w14:textId="02BDFC94" w:rsidR="00D03DC6" w:rsidRPr="00D03DC6" w:rsidRDefault="00D03DC6" w:rsidP="00D03DC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Scoring lists are available for every group member</w:t>
      </w:r>
    </w:p>
    <w:p w14:paraId="26765DA8" w14:textId="77777777" w:rsidR="00AF413F" w:rsidRPr="007C2EC5" w:rsidRDefault="00AF413F" w:rsidP="007C2EC5">
      <w:pPr>
        <w:rPr>
          <w:lang w:val="en-GB"/>
        </w:rPr>
      </w:pPr>
    </w:p>
    <w:p w14:paraId="7C2B2512" w14:textId="34A88228" w:rsid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Who?</w:t>
      </w:r>
    </w:p>
    <w:p w14:paraId="0CCD6B4B" w14:textId="0A9375BC" w:rsidR="008D11FC" w:rsidRDefault="007E4FBE" w:rsidP="00B965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project teams, </w:t>
      </w:r>
      <w:r w:rsidR="008D11FC" w:rsidRPr="00B96582">
        <w:rPr>
          <w:lang w:val="en-GB"/>
        </w:rPr>
        <w:t>there is a project role which is periodically assigned to team member.</w:t>
      </w:r>
    </w:p>
    <w:p w14:paraId="58899E2F" w14:textId="05F478F6" w:rsidR="00B96582" w:rsidRPr="00B96582" w:rsidRDefault="007E4FBE" w:rsidP="00B96582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For a clique of friends </w:t>
      </w:r>
      <w:r w:rsidR="00F140EC">
        <w:rPr>
          <w:lang w:val="en-GB"/>
        </w:rPr>
        <w:t>who wants to determine who has to pay the next cup of coffee.</w:t>
      </w:r>
      <w:bookmarkStart w:id="0" w:name="_GoBack"/>
      <w:bookmarkEnd w:id="0"/>
    </w:p>
    <w:p w14:paraId="1E3A10F0" w14:textId="184EFA64" w:rsidR="007C2EC5" w:rsidRPr="007C2EC5" w:rsidRDefault="007C2EC5" w:rsidP="007C2EC5">
      <w:pPr>
        <w:pStyle w:val="berschrift2"/>
        <w:rPr>
          <w:lang w:val="en-GB"/>
        </w:rPr>
      </w:pPr>
      <w:r>
        <w:rPr>
          <w:lang w:val="en-GB"/>
        </w:rPr>
        <w:t>Why?</w:t>
      </w:r>
    </w:p>
    <w:p w14:paraId="0D2D0131" w14:textId="769CF3A5" w:rsidR="00814CA9" w:rsidRDefault="003F453F">
      <w:pPr>
        <w:rPr>
          <w:lang w:val="en-GB"/>
        </w:rPr>
      </w:pPr>
      <w:r>
        <w:rPr>
          <w:lang w:val="en-GB"/>
        </w:rPr>
        <w:t>So we assume there is a need for some kind of software which manages</w:t>
      </w:r>
      <w:r w:rsidR="007E4FBE">
        <w:rPr>
          <w:lang w:val="en-GB"/>
        </w:rPr>
        <w:t xml:space="preserve"> the periodic change of the roles, tasks or things</w:t>
      </w:r>
      <w:r>
        <w:rPr>
          <w:lang w:val="en-GB"/>
        </w:rPr>
        <w:t>.</w:t>
      </w:r>
    </w:p>
    <w:p w14:paraId="5D34EEB2" w14:textId="52B60C9D" w:rsidR="00F140EC" w:rsidRDefault="00F140EC">
      <w:pPr>
        <w:rPr>
          <w:lang w:val="en-GB"/>
        </w:rPr>
      </w:pPr>
      <w:r>
        <w:rPr>
          <w:lang w:val="en-GB"/>
        </w:rPr>
        <w:t xml:space="preserve">And there is the need to </w:t>
      </w:r>
    </w:p>
    <w:p w14:paraId="3E9D216C" w14:textId="77777777" w:rsidR="00AF413F" w:rsidRDefault="00AF413F">
      <w:pPr>
        <w:rPr>
          <w:lang w:val="en-GB"/>
        </w:rPr>
      </w:pPr>
    </w:p>
    <w:sectPr w:rsidR="00AF41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D69AB"/>
    <w:multiLevelType w:val="hybridMultilevel"/>
    <w:tmpl w:val="31A87324"/>
    <w:lvl w:ilvl="0" w:tplc="90C2C83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23C0F"/>
    <w:multiLevelType w:val="hybridMultilevel"/>
    <w:tmpl w:val="A934B6E8"/>
    <w:lvl w:ilvl="0" w:tplc="90C2C83C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C43A4"/>
    <w:multiLevelType w:val="hybridMultilevel"/>
    <w:tmpl w:val="5E927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1A"/>
    <w:rsid w:val="003F453F"/>
    <w:rsid w:val="00504852"/>
    <w:rsid w:val="006240DE"/>
    <w:rsid w:val="007C2EC5"/>
    <w:rsid w:val="007E4FBE"/>
    <w:rsid w:val="00814CA9"/>
    <w:rsid w:val="008D11FC"/>
    <w:rsid w:val="00904A95"/>
    <w:rsid w:val="00AF413F"/>
    <w:rsid w:val="00B1411A"/>
    <w:rsid w:val="00B96582"/>
    <w:rsid w:val="00D03DC6"/>
    <w:rsid w:val="00D1436D"/>
    <w:rsid w:val="00F1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38DFD"/>
  <w15:chartTrackingRefBased/>
  <w15:docId w15:val="{DD2A807D-4785-4ACC-8206-FC6ECFBB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EC5"/>
    <w:pPr>
      <w:spacing w:after="120"/>
    </w:pPr>
    <w:rPr>
      <w:rFonts w:ascii="Trebuchet MS" w:hAnsi="Trebuchet MS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E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EC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14CA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4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436D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A85DD3C1.dotm</Template>
  <TotalTime>0</TotalTime>
  <Pages>1</Pages>
  <Words>138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Andreadakis</dc:creator>
  <cp:keywords/>
  <dc:description/>
  <cp:lastModifiedBy>Andreadakis, Georgios (ext. Dienstleister)</cp:lastModifiedBy>
  <cp:revision>13</cp:revision>
  <cp:lastPrinted>2016-06-27T20:48:00Z</cp:lastPrinted>
  <dcterms:created xsi:type="dcterms:W3CDTF">2016-06-27T18:52:00Z</dcterms:created>
  <dcterms:modified xsi:type="dcterms:W3CDTF">2016-08-04T09:54:00Z</dcterms:modified>
</cp:coreProperties>
</file>